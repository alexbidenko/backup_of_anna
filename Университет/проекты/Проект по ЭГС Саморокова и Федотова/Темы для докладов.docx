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411" w:rsidRPr="00F311E8" w:rsidRDefault="004E7411" w:rsidP="00F311E8">
      <w:pPr>
        <w:pStyle w:val="af4"/>
      </w:pPr>
      <w:r w:rsidRPr="00F311E8">
        <w:t>Темы для докладов:</w:t>
      </w:r>
    </w:p>
    <w:p w:rsidR="004E7411" w:rsidRPr="00F311E8" w:rsidRDefault="00F311E8" w:rsidP="00F311E8">
      <w:pPr>
        <w:pStyle w:val="af4"/>
      </w:pPr>
      <w:r>
        <w:t>1.</w:t>
      </w:r>
      <w:r w:rsidR="004E7411" w:rsidRPr="00F311E8">
        <w:t>Специфика организационной культуры государственной службы</w:t>
      </w:r>
      <w:r w:rsidR="007613FF">
        <w:t xml:space="preserve"> </w:t>
      </w:r>
      <w:proofErr w:type="gramStart"/>
      <w:r w:rsidR="007613FF">
        <w:t xml:space="preserve">( </w:t>
      </w:r>
      <w:proofErr w:type="gramEnd"/>
      <w:r w:rsidR="007613FF">
        <w:t>На примере Ростовской Таможенной Академии)</w:t>
      </w:r>
      <w:r w:rsidR="004E7411" w:rsidRPr="00F311E8">
        <w:t>;</w:t>
      </w:r>
    </w:p>
    <w:p w:rsidR="004E7411" w:rsidRPr="00F311E8" w:rsidRDefault="00F311E8" w:rsidP="00F311E8">
      <w:pPr>
        <w:pStyle w:val="af4"/>
      </w:pPr>
      <w:r>
        <w:t>2.</w:t>
      </w:r>
      <w:r w:rsidR="004E7411" w:rsidRPr="00F311E8">
        <w:t>Социальный статус государственного служащего в России;</w:t>
      </w:r>
    </w:p>
    <w:p w:rsidR="004E7411" w:rsidRPr="00F311E8" w:rsidRDefault="00F311E8" w:rsidP="00F311E8">
      <w:pPr>
        <w:pStyle w:val="af4"/>
      </w:pPr>
      <w:r>
        <w:t>3.</w:t>
      </w:r>
      <w:r w:rsidR="004E7411" w:rsidRPr="00F311E8">
        <w:t>Речевой этикет и культура общения государственного служащего</w:t>
      </w:r>
      <w:r w:rsidR="007613FF">
        <w:t xml:space="preserve"> в Российской Федерации</w:t>
      </w:r>
      <w:r w:rsidR="004E7411" w:rsidRPr="00F311E8">
        <w:t>;</w:t>
      </w:r>
    </w:p>
    <w:p w:rsidR="004E7411" w:rsidRPr="00F311E8" w:rsidRDefault="00F311E8" w:rsidP="00F311E8">
      <w:pPr>
        <w:pStyle w:val="af4"/>
      </w:pPr>
      <w:r>
        <w:t>4.</w:t>
      </w:r>
      <w:r w:rsidR="004E7411" w:rsidRPr="00F311E8">
        <w:t>Состояние этики и культуры поведения госслужащих в России;</w:t>
      </w:r>
    </w:p>
    <w:p w:rsidR="004E7411" w:rsidRPr="00F311E8" w:rsidRDefault="00F311E8" w:rsidP="00F311E8">
      <w:pPr>
        <w:pStyle w:val="af4"/>
      </w:pPr>
      <w:r>
        <w:t>5.</w:t>
      </w:r>
      <w:r w:rsidR="004E7411" w:rsidRPr="00F311E8">
        <w:t>Пути и методы противодействия коррупции в Российской Федерации;</w:t>
      </w:r>
    </w:p>
    <w:p w:rsidR="004E7411" w:rsidRPr="00F311E8" w:rsidRDefault="00F311E8" w:rsidP="00F311E8">
      <w:pPr>
        <w:pStyle w:val="af4"/>
      </w:pPr>
      <w:r>
        <w:t>6.</w:t>
      </w:r>
      <w:r w:rsidR="004E7411" w:rsidRPr="00F311E8">
        <w:t>Обязанности и права государственных гражданских служащих</w:t>
      </w:r>
      <w:r w:rsidR="007613FF">
        <w:t xml:space="preserve"> в Российской Федерации</w:t>
      </w:r>
      <w:r w:rsidR="004E7411" w:rsidRPr="00F311E8">
        <w:t>;</w:t>
      </w:r>
    </w:p>
    <w:p w:rsidR="004E7411" w:rsidRPr="00F311E8" w:rsidRDefault="00F311E8" w:rsidP="00F311E8">
      <w:pPr>
        <w:pStyle w:val="af4"/>
      </w:pPr>
      <w:r>
        <w:t>7.</w:t>
      </w:r>
      <w:r w:rsidR="004E7411" w:rsidRPr="00F311E8">
        <w:t>Оплата труда и политика в вопросах денежного содержания гражданских служащих;</w:t>
      </w:r>
    </w:p>
    <w:p w:rsidR="004E7411" w:rsidRPr="00F311E8" w:rsidRDefault="00F311E8" w:rsidP="00F311E8">
      <w:pPr>
        <w:pStyle w:val="af4"/>
      </w:pPr>
      <w:r>
        <w:t>8.</w:t>
      </w:r>
      <w:r w:rsidR="004E7411" w:rsidRPr="00F311E8">
        <w:t>Мотивация трудовой деятельности государственных служащих;</w:t>
      </w:r>
    </w:p>
    <w:p w:rsidR="004E7411" w:rsidRPr="00F311E8" w:rsidRDefault="00F311E8" w:rsidP="00F311E8">
      <w:pPr>
        <w:pStyle w:val="af4"/>
      </w:pPr>
      <w:r>
        <w:t>9.</w:t>
      </w:r>
      <w:r w:rsidR="004E7411" w:rsidRPr="00F311E8">
        <w:t xml:space="preserve">Повышение квалификации государственного служащего и </w:t>
      </w:r>
      <w:r w:rsidR="007613FF">
        <w:t xml:space="preserve">профессиональная переподготовка </w:t>
      </w:r>
      <w:proofErr w:type="gramStart"/>
      <w:r w:rsidR="007613FF">
        <w:t xml:space="preserve">( </w:t>
      </w:r>
      <w:proofErr w:type="gramEnd"/>
      <w:r w:rsidR="007613FF">
        <w:t>На примере Новороссийской таможни );</w:t>
      </w:r>
    </w:p>
    <w:p w:rsidR="004E7411" w:rsidRPr="00F311E8" w:rsidRDefault="00F311E8" w:rsidP="00F311E8">
      <w:pPr>
        <w:pStyle w:val="af4"/>
      </w:pPr>
      <w:r>
        <w:t>10.</w:t>
      </w:r>
      <w:r w:rsidR="004E7411" w:rsidRPr="00F311E8">
        <w:t>Общие принципы служебного поведения государственного служащего;</w:t>
      </w:r>
    </w:p>
    <w:p w:rsidR="004E7411" w:rsidRPr="00F311E8" w:rsidRDefault="00F311E8" w:rsidP="00F311E8">
      <w:pPr>
        <w:pStyle w:val="af4"/>
      </w:pPr>
      <w:r>
        <w:t>11.</w:t>
      </w:r>
      <w:r w:rsidR="004E7411" w:rsidRPr="00F311E8">
        <w:t>Государственные гарантии и правовые формы стимулирования на гражданской службе;</w:t>
      </w:r>
    </w:p>
    <w:p w:rsidR="004E7411" w:rsidRPr="00F311E8" w:rsidRDefault="00F311E8" w:rsidP="00F311E8">
      <w:pPr>
        <w:pStyle w:val="af4"/>
      </w:pPr>
      <w:r>
        <w:t>12.</w:t>
      </w:r>
      <w:r w:rsidR="004E7411" w:rsidRPr="00F311E8">
        <w:t>Виды поощрения и награж</w:t>
      </w:r>
      <w:r w:rsidR="007613FF">
        <w:t xml:space="preserve">дения на государственной службе (На примере </w:t>
      </w:r>
      <w:r w:rsidR="007613FF" w:rsidRPr="007613FF">
        <w:rPr>
          <w:bCs/>
          <w:iCs/>
        </w:rPr>
        <w:t>госу</w:t>
      </w:r>
      <w:r w:rsidR="007613FF">
        <w:rPr>
          <w:bCs/>
          <w:iCs/>
        </w:rPr>
        <w:t>дарственных</w:t>
      </w:r>
      <w:r w:rsidR="007613FF" w:rsidRPr="00547F1B">
        <w:rPr>
          <w:b/>
          <w:bCs/>
          <w:iCs/>
        </w:rPr>
        <w:t xml:space="preserve"> таможенных</w:t>
      </w:r>
      <w:r w:rsidR="007613FF">
        <w:rPr>
          <w:bCs/>
          <w:iCs/>
        </w:rPr>
        <w:t xml:space="preserve"> служащих).</w:t>
      </w:r>
    </w:p>
    <w:p w:rsidR="00D3380A" w:rsidRDefault="00D3380A" w:rsidP="004E7411">
      <w:pPr>
        <w:pStyle w:val="af4"/>
      </w:pPr>
    </w:p>
    <w:sectPr w:rsidR="00D3380A" w:rsidSect="00F06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D29" w:rsidRDefault="00CC3D29" w:rsidP="000B6B06">
      <w:pPr>
        <w:spacing w:after="0" w:line="240" w:lineRule="auto"/>
      </w:pPr>
      <w:r>
        <w:separator/>
      </w:r>
    </w:p>
  </w:endnote>
  <w:endnote w:type="continuationSeparator" w:id="0">
    <w:p w:rsidR="00CC3D29" w:rsidRDefault="00CC3D29" w:rsidP="000B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D29" w:rsidRDefault="00CC3D29" w:rsidP="000B6B06">
      <w:pPr>
        <w:spacing w:after="0" w:line="240" w:lineRule="auto"/>
      </w:pPr>
      <w:r>
        <w:separator/>
      </w:r>
    </w:p>
  </w:footnote>
  <w:footnote w:type="continuationSeparator" w:id="0">
    <w:p w:rsidR="00CC3D29" w:rsidRDefault="00CC3D29" w:rsidP="000B6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1595"/>
    <w:multiLevelType w:val="hybridMultilevel"/>
    <w:tmpl w:val="425E8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1063C"/>
    <w:multiLevelType w:val="multilevel"/>
    <w:tmpl w:val="B0925B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1850CF6"/>
    <w:multiLevelType w:val="hybridMultilevel"/>
    <w:tmpl w:val="F654A0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6EA6CDE"/>
    <w:multiLevelType w:val="hybridMultilevel"/>
    <w:tmpl w:val="B6AC93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89F6147"/>
    <w:multiLevelType w:val="multilevel"/>
    <w:tmpl w:val="42286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A4068E"/>
    <w:multiLevelType w:val="multilevel"/>
    <w:tmpl w:val="92B6E5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0FB712C4"/>
    <w:multiLevelType w:val="hybridMultilevel"/>
    <w:tmpl w:val="0756CEAA"/>
    <w:lvl w:ilvl="0" w:tplc="2672688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4B10C78"/>
    <w:multiLevelType w:val="hybridMultilevel"/>
    <w:tmpl w:val="0BBA3B7E"/>
    <w:lvl w:ilvl="0" w:tplc="7EFAE3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53C59"/>
    <w:multiLevelType w:val="multilevel"/>
    <w:tmpl w:val="BC28E0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23570A77"/>
    <w:multiLevelType w:val="multilevel"/>
    <w:tmpl w:val="92B6E5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26F42569"/>
    <w:multiLevelType w:val="hybridMultilevel"/>
    <w:tmpl w:val="EDB4A2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A8C00E2"/>
    <w:multiLevelType w:val="hybridMultilevel"/>
    <w:tmpl w:val="2C74D4AA"/>
    <w:lvl w:ilvl="0" w:tplc="88AA5796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CB01C19"/>
    <w:multiLevelType w:val="hybridMultilevel"/>
    <w:tmpl w:val="3B4A19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D4457AE"/>
    <w:multiLevelType w:val="hybridMultilevel"/>
    <w:tmpl w:val="DAE4F7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5E1863"/>
    <w:multiLevelType w:val="hybridMultilevel"/>
    <w:tmpl w:val="A76EA6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ECA2D8D"/>
    <w:multiLevelType w:val="multilevel"/>
    <w:tmpl w:val="7B06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1B3525"/>
    <w:multiLevelType w:val="hybridMultilevel"/>
    <w:tmpl w:val="028626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6E8138C"/>
    <w:multiLevelType w:val="hybridMultilevel"/>
    <w:tmpl w:val="4D588E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8EB5B9C"/>
    <w:multiLevelType w:val="hybridMultilevel"/>
    <w:tmpl w:val="552C0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99958AF"/>
    <w:multiLevelType w:val="hybridMultilevel"/>
    <w:tmpl w:val="DF94E4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F222C2D"/>
    <w:multiLevelType w:val="hybridMultilevel"/>
    <w:tmpl w:val="C80884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95E635E"/>
    <w:multiLevelType w:val="multilevel"/>
    <w:tmpl w:val="BC28E0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E6B1C6F"/>
    <w:multiLevelType w:val="hybridMultilevel"/>
    <w:tmpl w:val="0248C3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20D0719"/>
    <w:multiLevelType w:val="multilevel"/>
    <w:tmpl w:val="EDE28D5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56055853"/>
    <w:multiLevelType w:val="hybridMultilevel"/>
    <w:tmpl w:val="58BA57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0D6486D"/>
    <w:multiLevelType w:val="hybridMultilevel"/>
    <w:tmpl w:val="B7DE5E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3730621"/>
    <w:multiLevelType w:val="hybridMultilevel"/>
    <w:tmpl w:val="AE12980E"/>
    <w:lvl w:ilvl="0" w:tplc="88AA5796">
      <w:start w:val="1"/>
      <w:numFmt w:val="decimal"/>
      <w:lvlText w:val="%1."/>
      <w:lvlJc w:val="right"/>
      <w:pPr>
        <w:ind w:left="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7">
    <w:nsid w:val="64E20DE7"/>
    <w:multiLevelType w:val="hybridMultilevel"/>
    <w:tmpl w:val="0BF292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F44EA7"/>
    <w:multiLevelType w:val="multilevel"/>
    <w:tmpl w:val="BC28E0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6B160AC2"/>
    <w:multiLevelType w:val="multilevel"/>
    <w:tmpl w:val="BC28E0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6B2663F5"/>
    <w:multiLevelType w:val="hybridMultilevel"/>
    <w:tmpl w:val="052A71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FD0465D"/>
    <w:multiLevelType w:val="hybridMultilevel"/>
    <w:tmpl w:val="A0020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48847C4">
      <w:start w:val="1"/>
      <w:numFmt w:val="bullet"/>
      <w:lvlText w:val=""/>
      <w:lvlJc w:val="left"/>
      <w:pPr>
        <w:ind w:left="1545" w:hanging="465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C5065D"/>
    <w:multiLevelType w:val="multilevel"/>
    <w:tmpl w:val="7E6C600C"/>
    <w:lvl w:ilvl="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3">
    <w:nsid w:val="738B7F20"/>
    <w:multiLevelType w:val="hybridMultilevel"/>
    <w:tmpl w:val="9ABEE9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42032D6"/>
    <w:multiLevelType w:val="hybridMultilevel"/>
    <w:tmpl w:val="EDF216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44A131C"/>
    <w:multiLevelType w:val="multilevel"/>
    <w:tmpl w:val="829E4A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>
    <w:nsid w:val="7522586E"/>
    <w:multiLevelType w:val="multilevel"/>
    <w:tmpl w:val="81062B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>
    <w:nsid w:val="76805AAD"/>
    <w:multiLevelType w:val="multilevel"/>
    <w:tmpl w:val="92B6E5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776A5F53"/>
    <w:multiLevelType w:val="hybridMultilevel"/>
    <w:tmpl w:val="5BA8B8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7C758A1"/>
    <w:multiLevelType w:val="hybridMultilevel"/>
    <w:tmpl w:val="CFEAE5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C0B7F66"/>
    <w:multiLevelType w:val="hybridMultilevel"/>
    <w:tmpl w:val="6CAA1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F73F4F"/>
    <w:multiLevelType w:val="hybridMultilevel"/>
    <w:tmpl w:val="D9B23E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FCD2CA1"/>
    <w:multiLevelType w:val="multilevel"/>
    <w:tmpl w:val="BD34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26"/>
  </w:num>
  <w:num w:numId="3">
    <w:abstractNumId w:val="15"/>
  </w:num>
  <w:num w:numId="4">
    <w:abstractNumId w:val="42"/>
  </w:num>
  <w:num w:numId="5">
    <w:abstractNumId w:val="4"/>
  </w:num>
  <w:num w:numId="6">
    <w:abstractNumId w:val="9"/>
  </w:num>
  <w:num w:numId="7">
    <w:abstractNumId w:val="21"/>
  </w:num>
  <w:num w:numId="8">
    <w:abstractNumId w:val="29"/>
  </w:num>
  <w:num w:numId="9">
    <w:abstractNumId w:val="28"/>
  </w:num>
  <w:num w:numId="10">
    <w:abstractNumId w:val="8"/>
  </w:num>
  <w:num w:numId="11">
    <w:abstractNumId w:val="27"/>
  </w:num>
  <w:num w:numId="12">
    <w:abstractNumId w:val="41"/>
  </w:num>
  <w:num w:numId="13">
    <w:abstractNumId w:val="31"/>
  </w:num>
  <w:num w:numId="14">
    <w:abstractNumId w:val="1"/>
  </w:num>
  <w:num w:numId="15">
    <w:abstractNumId w:val="23"/>
  </w:num>
  <w:num w:numId="16">
    <w:abstractNumId w:val="5"/>
  </w:num>
  <w:num w:numId="17">
    <w:abstractNumId w:val="40"/>
  </w:num>
  <w:num w:numId="18">
    <w:abstractNumId w:val="0"/>
  </w:num>
  <w:num w:numId="19">
    <w:abstractNumId w:val="25"/>
  </w:num>
  <w:num w:numId="20">
    <w:abstractNumId w:val="20"/>
  </w:num>
  <w:num w:numId="21">
    <w:abstractNumId w:val="38"/>
  </w:num>
  <w:num w:numId="22">
    <w:abstractNumId w:val="3"/>
  </w:num>
  <w:num w:numId="23">
    <w:abstractNumId w:val="6"/>
  </w:num>
  <w:num w:numId="24">
    <w:abstractNumId w:val="13"/>
  </w:num>
  <w:num w:numId="25">
    <w:abstractNumId w:val="32"/>
  </w:num>
  <w:num w:numId="26">
    <w:abstractNumId w:val="10"/>
  </w:num>
  <w:num w:numId="27">
    <w:abstractNumId w:val="17"/>
  </w:num>
  <w:num w:numId="28">
    <w:abstractNumId w:val="33"/>
  </w:num>
  <w:num w:numId="29">
    <w:abstractNumId w:val="30"/>
  </w:num>
  <w:num w:numId="30">
    <w:abstractNumId w:val="36"/>
  </w:num>
  <w:num w:numId="31">
    <w:abstractNumId w:val="35"/>
  </w:num>
  <w:num w:numId="32">
    <w:abstractNumId w:val="18"/>
  </w:num>
  <w:num w:numId="33">
    <w:abstractNumId w:val="39"/>
  </w:num>
  <w:num w:numId="34">
    <w:abstractNumId w:val="12"/>
  </w:num>
  <w:num w:numId="35">
    <w:abstractNumId w:val="14"/>
  </w:num>
  <w:num w:numId="36">
    <w:abstractNumId w:val="22"/>
  </w:num>
  <w:num w:numId="37">
    <w:abstractNumId w:val="7"/>
  </w:num>
  <w:num w:numId="38">
    <w:abstractNumId w:val="24"/>
  </w:num>
  <w:num w:numId="39">
    <w:abstractNumId w:val="2"/>
  </w:num>
  <w:num w:numId="40">
    <w:abstractNumId w:val="16"/>
  </w:num>
  <w:num w:numId="41">
    <w:abstractNumId w:val="19"/>
  </w:num>
  <w:num w:numId="42">
    <w:abstractNumId w:val="34"/>
  </w:num>
  <w:num w:numId="4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6761"/>
    <w:rsid w:val="00001753"/>
    <w:rsid w:val="000033B7"/>
    <w:rsid w:val="00007661"/>
    <w:rsid w:val="00007A9C"/>
    <w:rsid w:val="0001090D"/>
    <w:rsid w:val="00014261"/>
    <w:rsid w:val="00015B44"/>
    <w:rsid w:val="00033D70"/>
    <w:rsid w:val="0004360A"/>
    <w:rsid w:val="000642F6"/>
    <w:rsid w:val="00067640"/>
    <w:rsid w:val="00082B08"/>
    <w:rsid w:val="000A1482"/>
    <w:rsid w:val="000B28BE"/>
    <w:rsid w:val="000B6B06"/>
    <w:rsid w:val="000C0ACE"/>
    <w:rsid w:val="000C3138"/>
    <w:rsid w:val="000D2081"/>
    <w:rsid w:val="000D3B14"/>
    <w:rsid w:val="000F7D92"/>
    <w:rsid w:val="00114E01"/>
    <w:rsid w:val="00146E1F"/>
    <w:rsid w:val="001500AD"/>
    <w:rsid w:val="001613B7"/>
    <w:rsid w:val="0016315A"/>
    <w:rsid w:val="00163759"/>
    <w:rsid w:val="00166D18"/>
    <w:rsid w:val="001732B6"/>
    <w:rsid w:val="00173EE8"/>
    <w:rsid w:val="00183455"/>
    <w:rsid w:val="0019221F"/>
    <w:rsid w:val="001B1DD8"/>
    <w:rsid w:val="001B73BB"/>
    <w:rsid w:val="001C567C"/>
    <w:rsid w:val="001D08D6"/>
    <w:rsid w:val="001D2B68"/>
    <w:rsid w:val="001D2D5B"/>
    <w:rsid w:val="001D72D9"/>
    <w:rsid w:val="001D75A0"/>
    <w:rsid w:val="001E5AAA"/>
    <w:rsid w:val="00230B55"/>
    <w:rsid w:val="002348E0"/>
    <w:rsid w:val="00282E83"/>
    <w:rsid w:val="00293548"/>
    <w:rsid w:val="002A1FF6"/>
    <w:rsid w:val="002A21C7"/>
    <w:rsid w:val="002B3D56"/>
    <w:rsid w:val="002C21F0"/>
    <w:rsid w:val="002C2964"/>
    <w:rsid w:val="002C3DD3"/>
    <w:rsid w:val="002E7669"/>
    <w:rsid w:val="002F01A2"/>
    <w:rsid w:val="002F0B21"/>
    <w:rsid w:val="002F109A"/>
    <w:rsid w:val="003201A7"/>
    <w:rsid w:val="00334BE8"/>
    <w:rsid w:val="00342778"/>
    <w:rsid w:val="003449EC"/>
    <w:rsid w:val="00352142"/>
    <w:rsid w:val="00360B38"/>
    <w:rsid w:val="0037203C"/>
    <w:rsid w:val="003816B3"/>
    <w:rsid w:val="0038570B"/>
    <w:rsid w:val="003A21C9"/>
    <w:rsid w:val="003B2609"/>
    <w:rsid w:val="003B28E5"/>
    <w:rsid w:val="003B7E11"/>
    <w:rsid w:val="003C4674"/>
    <w:rsid w:val="003D168F"/>
    <w:rsid w:val="003D6EA3"/>
    <w:rsid w:val="003F4667"/>
    <w:rsid w:val="00404DE8"/>
    <w:rsid w:val="00431DD6"/>
    <w:rsid w:val="004358F2"/>
    <w:rsid w:val="004432F6"/>
    <w:rsid w:val="00443A5C"/>
    <w:rsid w:val="004506BF"/>
    <w:rsid w:val="00461AB0"/>
    <w:rsid w:val="00481596"/>
    <w:rsid w:val="00483F3F"/>
    <w:rsid w:val="00484A41"/>
    <w:rsid w:val="00485942"/>
    <w:rsid w:val="00487E2E"/>
    <w:rsid w:val="00491F32"/>
    <w:rsid w:val="004B11F6"/>
    <w:rsid w:val="004C0F68"/>
    <w:rsid w:val="004C3819"/>
    <w:rsid w:val="004E7411"/>
    <w:rsid w:val="004F262D"/>
    <w:rsid w:val="00501DFD"/>
    <w:rsid w:val="005111F3"/>
    <w:rsid w:val="005114CE"/>
    <w:rsid w:val="00512D4A"/>
    <w:rsid w:val="005136A9"/>
    <w:rsid w:val="00514D68"/>
    <w:rsid w:val="005251F7"/>
    <w:rsid w:val="005433D9"/>
    <w:rsid w:val="00547F1B"/>
    <w:rsid w:val="005535B8"/>
    <w:rsid w:val="00561F9A"/>
    <w:rsid w:val="005765BE"/>
    <w:rsid w:val="005808DA"/>
    <w:rsid w:val="005A3B49"/>
    <w:rsid w:val="005A49A5"/>
    <w:rsid w:val="005D40BB"/>
    <w:rsid w:val="005D54D9"/>
    <w:rsid w:val="006075D2"/>
    <w:rsid w:val="00621F66"/>
    <w:rsid w:val="006344FD"/>
    <w:rsid w:val="00637193"/>
    <w:rsid w:val="00640152"/>
    <w:rsid w:val="006538AF"/>
    <w:rsid w:val="00653EC6"/>
    <w:rsid w:val="00666C75"/>
    <w:rsid w:val="00681A48"/>
    <w:rsid w:val="0069737F"/>
    <w:rsid w:val="006A2CBF"/>
    <w:rsid w:val="006B30C3"/>
    <w:rsid w:val="006F736C"/>
    <w:rsid w:val="007123D0"/>
    <w:rsid w:val="0072055E"/>
    <w:rsid w:val="00742024"/>
    <w:rsid w:val="00747545"/>
    <w:rsid w:val="00751055"/>
    <w:rsid w:val="007603AD"/>
    <w:rsid w:val="007613FF"/>
    <w:rsid w:val="00783746"/>
    <w:rsid w:val="00784A5A"/>
    <w:rsid w:val="007A748D"/>
    <w:rsid w:val="007B2839"/>
    <w:rsid w:val="007D534B"/>
    <w:rsid w:val="007E73C3"/>
    <w:rsid w:val="007F2EAD"/>
    <w:rsid w:val="007F4433"/>
    <w:rsid w:val="0080397C"/>
    <w:rsid w:val="00816315"/>
    <w:rsid w:val="00837E7B"/>
    <w:rsid w:val="00846ECA"/>
    <w:rsid w:val="008633C7"/>
    <w:rsid w:val="008654B0"/>
    <w:rsid w:val="008721D2"/>
    <w:rsid w:val="0087456A"/>
    <w:rsid w:val="008920B8"/>
    <w:rsid w:val="008C52B9"/>
    <w:rsid w:val="008E2F95"/>
    <w:rsid w:val="008F77E9"/>
    <w:rsid w:val="009059AC"/>
    <w:rsid w:val="00907062"/>
    <w:rsid w:val="009149BF"/>
    <w:rsid w:val="00923A27"/>
    <w:rsid w:val="00925342"/>
    <w:rsid w:val="009270A4"/>
    <w:rsid w:val="00932CC7"/>
    <w:rsid w:val="00946351"/>
    <w:rsid w:val="00954FBE"/>
    <w:rsid w:val="00955AAD"/>
    <w:rsid w:val="00962F89"/>
    <w:rsid w:val="00970196"/>
    <w:rsid w:val="00996C81"/>
    <w:rsid w:val="009B32E6"/>
    <w:rsid w:val="009F3FD6"/>
    <w:rsid w:val="009F510B"/>
    <w:rsid w:val="009F7172"/>
    <w:rsid w:val="00A0237F"/>
    <w:rsid w:val="00A20529"/>
    <w:rsid w:val="00A33A66"/>
    <w:rsid w:val="00A42AB0"/>
    <w:rsid w:val="00A52837"/>
    <w:rsid w:val="00A80A10"/>
    <w:rsid w:val="00A94C6F"/>
    <w:rsid w:val="00A965AB"/>
    <w:rsid w:val="00AC3F61"/>
    <w:rsid w:val="00AC522D"/>
    <w:rsid w:val="00AD35B7"/>
    <w:rsid w:val="00AF07B6"/>
    <w:rsid w:val="00AF2017"/>
    <w:rsid w:val="00AF3127"/>
    <w:rsid w:val="00AF4635"/>
    <w:rsid w:val="00B073D2"/>
    <w:rsid w:val="00B22DF1"/>
    <w:rsid w:val="00B2630B"/>
    <w:rsid w:val="00B4300B"/>
    <w:rsid w:val="00B64CB3"/>
    <w:rsid w:val="00B7247A"/>
    <w:rsid w:val="00B81F2C"/>
    <w:rsid w:val="00B83EAE"/>
    <w:rsid w:val="00B9197E"/>
    <w:rsid w:val="00BA3FAB"/>
    <w:rsid w:val="00BD63B1"/>
    <w:rsid w:val="00BD7DE3"/>
    <w:rsid w:val="00BE0D80"/>
    <w:rsid w:val="00BE17E8"/>
    <w:rsid w:val="00BF310C"/>
    <w:rsid w:val="00C05C9E"/>
    <w:rsid w:val="00C219C5"/>
    <w:rsid w:val="00C32B6B"/>
    <w:rsid w:val="00C33282"/>
    <w:rsid w:val="00C33C90"/>
    <w:rsid w:val="00C42EFD"/>
    <w:rsid w:val="00C57037"/>
    <w:rsid w:val="00C746D0"/>
    <w:rsid w:val="00C811F9"/>
    <w:rsid w:val="00C83705"/>
    <w:rsid w:val="00C9665E"/>
    <w:rsid w:val="00CA641D"/>
    <w:rsid w:val="00CB502F"/>
    <w:rsid w:val="00CB7D0C"/>
    <w:rsid w:val="00CC3D29"/>
    <w:rsid w:val="00CD13AC"/>
    <w:rsid w:val="00CF4BEA"/>
    <w:rsid w:val="00D0405B"/>
    <w:rsid w:val="00D07E49"/>
    <w:rsid w:val="00D21EAD"/>
    <w:rsid w:val="00D236BD"/>
    <w:rsid w:val="00D3380A"/>
    <w:rsid w:val="00D37D19"/>
    <w:rsid w:val="00D41D90"/>
    <w:rsid w:val="00D45CE9"/>
    <w:rsid w:val="00D46212"/>
    <w:rsid w:val="00D7022D"/>
    <w:rsid w:val="00D710A5"/>
    <w:rsid w:val="00D77246"/>
    <w:rsid w:val="00D81702"/>
    <w:rsid w:val="00D93CBB"/>
    <w:rsid w:val="00D9553A"/>
    <w:rsid w:val="00DA4026"/>
    <w:rsid w:val="00DA50E3"/>
    <w:rsid w:val="00DA5703"/>
    <w:rsid w:val="00DA59DA"/>
    <w:rsid w:val="00DB29FA"/>
    <w:rsid w:val="00DD265A"/>
    <w:rsid w:val="00DE2549"/>
    <w:rsid w:val="00E40688"/>
    <w:rsid w:val="00E52401"/>
    <w:rsid w:val="00E524E8"/>
    <w:rsid w:val="00E563DB"/>
    <w:rsid w:val="00E56F0C"/>
    <w:rsid w:val="00E7622C"/>
    <w:rsid w:val="00E93D5E"/>
    <w:rsid w:val="00EA1822"/>
    <w:rsid w:val="00EA663B"/>
    <w:rsid w:val="00EC5898"/>
    <w:rsid w:val="00ED2055"/>
    <w:rsid w:val="00ED542B"/>
    <w:rsid w:val="00EE15DA"/>
    <w:rsid w:val="00EE64EC"/>
    <w:rsid w:val="00F05913"/>
    <w:rsid w:val="00F05D1B"/>
    <w:rsid w:val="00F06761"/>
    <w:rsid w:val="00F07F2C"/>
    <w:rsid w:val="00F1504A"/>
    <w:rsid w:val="00F1640B"/>
    <w:rsid w:val="00F2009A"/>
    <w:rsid w:val="00F20B2B"/>
    <w:rsid w:val="00F2526A"/>
    <w:rsid w:val="00F311E8"/>
    <w:rsid w:val="00F32984"/>
    <w:rsid w:val="00F42BCC"/>
    <w:rsid w:val="00F46C12"/>
    <w:rsid w:val="00F67A52"/>
    <w:rsid w:val="00F75FAB"/>
    <w:rsid w:val="00F82BFB"/>
    <w:rsid w:val="00F83988"/>
    <w:rsid w:val="00F91940"/>
    <w:rsid w:val="00FB2336"/>
    <w:rsid w:val="00FC5409"/>
    <w:rsid w:val="00FD0662"/>
    <w:rsid w:val="00FE43D6"/>
    <w:rsid w:val="00FE5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66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FD06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2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FD066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7203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37203C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semiHidden/>
    <w:unhideWhenUsed/>
    <w:qFormat/>
    <w:rsid w:val="00FD0662"/>
    <w:pPr>
      <w:spacing w:line="240" w:lineRule="auto"/>
    </w:pPr>
    <w:rPr>
      <w:b/>
      <w:bCs/>
      <w:color w:val="4F81BD"/>
      <w:sz w:val="18"/>
      <w:szCs w:val="18"/>
    </w:rPr>
  </w:style>
  <w:style w:type="paragraph" w:styleId="a9">
    <w:name w:val="Normal (Web)"/>
    <w:basedOn w:val="a"/>
    <w:uiPriority w:val="99"/>
    <w:unhideWhenUsed/>
    <w:rsid w:val="007205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0B6B0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0B6B06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0B6B0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0B6B06"/>
    <w:rPr>
      <w:sz w:val="22"/>
      <w:szCs w:val="22"/>
      <w:lang w:eastAsia="en-US"/>
    </w:rPr>
  </w:style>
  <w:style w:type="paragraph" w:styleId="ae">
    <w:name w:val="footnote text"/>
    <w:basedOn w:val="a"/>
    <w:link w:val="af"/>
    <w:uiPriority w:val="99"/>
    <w:semiHidden/>
    <w:unhideWhenUsed/>
    <w:rsid w:val="00CB502F"/>
    <w:rPr>
      <w:sz w:val="20"/>
      <w:szCs w:val="20"/>
    </w:rPr>
  </w:style>
  <w:style w:type="character" w:customStyle="1" w:styleId="af">
    <w:name w:val="Текст сноски Знак"/>
    <w:link w:val="ae"/>
    <w:uiPriority w:val="99"/>
    <w:semiHidden/>
    <w:rsid w:val="00CB502F"/>
    <w:rPr>
      <w:lang w:eastAsia="en-US"/>
    </w:rPr>
  </w:style>
  <w:style w:type="character" w:styleId="af0">
    <w:name w:val="footnote reference"/>
    <w:uiPriority w:val="99"/>
    <w:semiHidden/>
    <w:unhideWhenUsed/>
    <w:rsid w:val="00CB502F"/>
    <w:rPr>
      <w:vertAlign w:val="superscript"/>
    </w:rPr>
  </w:style>
  <w:style w:type="character" w:styleId="af1">
    <w:name w:val="Strong"/>
    <w:basedOn w:val="a0"/>
    <w:uiPriority w:val="22"/>
    <w:qFormat/>
    <w:rsid w:val="00FD0662"/>
    <w:rPr>
      <w:b/>
      <w:bCs/>
    </w:rPr>
  </w:style>
  <w:style w:type="character" w:styleId="af2">
    <w:name w:val="Hyperlink"/>
    <w:basedOn w:val="a0"/>
    <w:uiPriority w:val="99"/>
    <w:unhideWhenUsed/>
    <w:rsid w:val="001500AD"/>
    <w:rPr>
      <w:color w:val="0000FF"/>
      <w:u w:val="single"/>
    </w:rPr>
  </w:style>
  <w:style w:type="character" w:customStyle="1" w:styleId="a5">
    <w:name w:val="Абзац списка Знак"/>
    <w:basedOn w:val="a0"/>
    <w:link w:val="a4"/>
    <w:uiPriority w:val="34"/>
    <w:rsid w:val="00FD0662"/>
    <w:rPr>
      <w:sz w:val="22"/>
      <w:szCs w:val="22"/>
      <w:lang w:eastAsia="en-US"/>
    </w:rPr>
  </w:style>
  <w:style w:type="character" w:styleId="af3">
    <w:name w:val="Emphasis"/>
    <w:basedOn w:val="a0"/>
    <w:uiPriority w:val="20"/>
    <w:qFormat/>
    <w:rsid w:val="00FD0662"/>
    <w:rPr>
      <w:i/>
      <w:iCs/>
    </w:rPr>
  </w:style>
  <w:style w:type="character" w:customStyle="1" w:styleId="td">
    <w:name w:val="td"/>
    <w:basedOn w:val="a0"/>
    <w:rsid w:val="00D81702"/>
  </w:style>
  <w:style w:type="character" w:customStyle="1" w:styleId="10">
    <w:name w:val="Заголовок 1 Знак"/>
    <w:basedOn w:val="a0"/>
    <w:link w:val="1"/>
    <w:uiPriority w:val="9"/>
    <w:rsid w:val="00FD0662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af4">
    <w:name w:val="курсовые"/>
    <w:basedOn w:val="a"/>
    <w:link w:val="af5"/>
    <w:qFormat/>
    <w:rsid w:val="00FD0662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af6">
    <w:name w:val="No Spacing"/>
    <w:uiPriority w:val="1"/>
    <w:qFormat/>
    <w:rsid w:val="00FD0662"/>
    <w:rPr>
      <w:sz w:val="22"/>
      <w:szCs w:val="22"/>
      <w:lang w:eastAsia="en-US"/>
    </w:rPr>
  </w:style>
  <w:style w:type="character" w:customStyle="1" w:styleId="af5">
    <w:name w:val="курсовые Знак"/>
    <w:basedOn w:val="a0"/>
    <w:link w:val="af4"/>
    <w:rsid w:val="00FD0662"/>
    <w:rPr>
      <w:rFonts w:ascii="Times New Roman" w:hAnsi="Times New Roman"/>
      <w:sz w:val="28"/>
      <w:szCs w:val="28"/>
      <w:lang w:eastAsia="en-US"/>
    </w:rPr>
  </w:style>
  <w:style w:type="paragraph" w:customStyle="1" w:styleId="11">
    <w:name w:val="Стиль1"/>
    <w:basedOn w:val="af4"/>
    <w:link w:val="12"/>
    <w:autoRedefine/>
    <w:qFormat/>
    <w:rsid w:val="00FD0662"/>
    <w:pPr>
      <w:tabs>
        <w:tab w:val="left" w:pos="567"/>
        <w:tab w:val="left" w:pos="851"/>
        <w:tab w:val="left" w:pos="993"/>
      </w:tabs>
    </w:pPr>
  </w:style>
  <w:style w:type="character" w:customStyle="1" w:styleId="12">
    <w:name w:val="Стиль1 Знак"/>
    <w:basedOn w:val="af5"/>
    <w:link w:val="11"/>
    <w:rsid w:val="00FD06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ib12\&#1056;&#1072;&#1073;&#1086;&#1095;&#1080;&#1081;%20&#1089;&#1090;&#1086;&#1083;\&#1089;&#1090;&#1080;&#1083;&#1080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8F13D-0170-4BDD-AC27-DE7D70068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стили1</Template>
  <TotalTime>13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user</cp:lastModifiedBy>
  <cp:revision>4</cp:revision>
  <cp:lastPrinted>2017-10-26T06:14:00Z</cp:lastPrinted>
  <dcterms:created xsi:type="dcterms:W3CDTF">2018-04-14T15:37:00Z</dcterms:created>
  <dcterms:modified xsi:type="dcterms:W3CDTF">2018-04-29T19:16:00Z</dcterms:modified>
</cp:coreProperties>
</file>